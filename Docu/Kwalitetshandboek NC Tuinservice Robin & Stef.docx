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73DC3523" w14:textId="77777777" w:rsidTr="00B7520C">
            <w:tc>
              <w:tcPr>
                <w:tcW w:w="7054" w:type="dxa"/>
              </w:tcPr>
              <w:p w14:paraId="6008215D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32F4C953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093D29A8" w14:textId="77777777" w:rsidTr="00B7520C">
            <w:tc>
              <w:tcPr>
                <w:tcW w:w="7054" w:type="dxa"/>
              </w:tcPr>
              <w:p w14:paraId="61EF8490" w14:textId="7B240427" w:rsidR="000D071E" w:rsidRPr="003B21D4" w:rsidRDefault="001D7710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Robin Pijnappels</w:t>
                </w:r>
              </w:p>
              <w:p w14:paraId="3CBD641A" w14:textId="49827908" w:rsidR="003B21D4" w:rsidRPr="003B21D4" w:rsidRDefault="001D7710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 xml:space="preserve">Stef Righart van </w:t>
                </w:r>
                <w:r w:rsidR="00E53BBC">
                  <w:rPr>
                    <w:rFonts w:ascii="Verdana" w:hAnsi="Verdana"/>
                    <w:sz w:val="20"/>
                    <w:szCs w:val="20"/>
                    <w:lang w:eastAsia="en-US"/>
                  </w:rPr>
                  <w:t>G</w:t>
                </w: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elder</w:t>
                </w:r>
              </w:p>
            </w:tc>
            <w:tc>
              <w:tcPr>
                <w:tcW w:w="2234" w:type="dxa"/>
              </w:tcPr>
              <w:p w14:paraId="48B6007A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014"/>
          </w:tblGrid>
          <w:tr w:rsidR="000202AF" w14:paraId="16250122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73C3A3" w14:textId="1DDE745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73FEF52" wp14:editId="018DEB41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0C6FD213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4A942AE" w14:textId="77777777" w:rsidR="000202AF" w:rsidRDefault="00CC4E8C" w:rsidP="00B73D4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Kwaliteitshandboek</w:t>
                    </w:r>
                  </w:p>
                </w:sdtContent>
              </w:sdt>
            </w:tc>
          </w:tr>
          <w:tr w:rsidR="000202AF" w14:paraId="3DF4BDB2" w14:textId="77777777" w:rsidTr="000202AF">
            <w:tc>
              <w:tcPr>
                <w:tcW w:w="7442" w:type="dxa"/>
              </w:tcPr>
              <w:p w14:paraId="38DAD39B" w14:textId="269018A4" w:rsidR="000202AF" w:rsidRPr="000202AF" w:rsidRDefault="00453C89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NC tuinservice</w:t>
                </w:r>
              </w:p>
            </w:tc>
          </w:tr>
        </w:tbl>
        <w:p w14:paraId="711E2E14" w14:textId="3DE49F04"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14:paraId="2DDA9BFE" w14:textId="41353256" w:rsidR="00171C89" w:rsidRDefault="00171C89" w:rsidP="00576C56">
      <w:pPr>
        <w:rPr>
          <w:rFonts w:ascii="Arial" w:hAnsi="Arial" w:cs="Arial"/>
        </w:rPr>
      </w:pPr>
    </w:p>
    <w:p w14:paraId="369F3A50" w14:textId="77777777" w:rsidR="0066776B" w:rsidRDefault="0066776B" w:rsidP="00576C56">
      <w:pPr>
        <w:rPr>
          <w:rFonts w:ascii="Arial" w:hAnsi="Arial" w:cs="Arial"/>
        </w:rPr>
      </w:pPr>
    </w:p>
    <w:p w14:paraId="158CDD24" w14:textId="116E2113" w:rsidR="00C40CE8" w:rsidRDefault="00453C89" w:rsidP="0056529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B619DD" wp14:editId="5D5EDACC">
            <wp:simplePos x="0" y="0"/>
            <wp:positionH relativeFrom="margin">
              <wp:align>left</wp:align>
            </wp:positionH>
            <wp:positionV relativeFrom="paragraph">
              <wp:posOffset>2748280</wp:posOffset>
            </wp:positionV>
            <wp:extent cx="5476875" cy="3002274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0C6BE5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6F940469" w14:textId="77777777" w:rsidR="007322D4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8360" w:history="1">
            <w:r w:rsidR="007322D4" w:rsidRPr="00620499">
              <w:rPr>
                <w:rStyle w:val="Hyperlink"/>
                <w:noProof/>
              </w:rPr>
              <w:t>1.</w:t>
            </w:r>
            <w:r w:rsidR="007322D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Kwaliteitshandboek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_Toc462308360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1C7A1048" w14:textId="77777777" w:rsidR="007322D4" w:rsidRDefault="00676FB9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1" w:history="1">
            <w:r w:rsidR="007322D4" w:rsidRPr="00620499">
              <w:rPr>
                <w:rStyle w:val="Hyperlink"/>
                <w:noProof/>
              </w:rPr>
              <w:t>1.1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planning van de realisatie en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_Toc462308361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11CF4F6F" w14:textId="77777777" w:rsidR="007322D4" w:rsidRDefault="00676FB9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2" w:history="1">
            <w:r w:rsidR="007322D4" w:rsidRPr="00620499">
              <w:rPr>
                <w:rStyle w:val="Hyperlink"/>
                <w:noProof/>
              </w:rPr>
              <w:t>1.2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realisatie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_Toc462308362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59270E6B" w14:textId="77777777" w:rsidR="007322D4" w:rsidRDefault="00676FB9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3" w:history="1">
            <w:r w:rsidR="007322D4" w:rsidRPr="00620499">
              <w:rPr>
                <w:rStyle w:val="Hyperlink"/>
                <w:noProof/>
              </w:rPr>
              <w:t>1.3</w:t>
            </w:r>
            <w:r w:rsidR="007322D4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620499">
              <w:rPr>
                <w:rStyle w:val="Hyperlink"/>
                <w:noProof/>
              </w:rPr>
              <w:t>De wijzigingen na de test</w:t>
            </w:r>
            <w:r w:rsidR="007322D4">
              <w:rPr>
                <w:noProof/>
                <w:webHidden/>
              </w:rPr>
              <w:tab/>
            </w:r>
            <w:r w:rsidR="007322D4">
              <w:rPr>
                <w:noProof/>
                <w:webHidden/>
              </w:rPr>
              <w:fldChar w:fldCharType="begin"/>
            </w:r>
            <w:r w:rsidR="007322D4">
              <w:rPr>
                <w:noProof/>
                <w:webHidden/>
              </w:rPr>
              <w:instrText xml:space="preserve"> PAGEREF _Toc462308363 \h </w:instrText>
            </w:r>
            <w:r w:rsidR="007322D4">
              <w:rPr>
                <w:noProof/>
                <w:webHidden/>
              </w:rPr>
            </w:r>
            <w:r w:rsidR="007322D4">
              <w:rPr>
                <w:noProof/>
                <w:webHidden/>
              </w:rPr>
              <w:fldChar w:fldCharType="separate"/>
            </w:r>
            <w:r w:rsidR="007322D4">
              <w:rPr>
                <w:noProof/>
                <w:webHidden/>
              </w:rPr>
              <w:t>3</w:t>
            </w:r>
            <w:r w:rsidR="007322D4">
              <w:rPr>
                <w:noProof/>
                <w:webHidden/>
              </w:rPr>
              <w:fldChar w:fldCharType="end"/>
            </w:r>
          </w:hyperlink>
        </w:p>
        <w:p w14:paraId="4A610872" w14:textId="77777777" w:rsidR="005754E0" w:rsidRDefault="000B21DE" w:rsidP="007322D4">
          <w:pPr>
            <w:sectPr w:rsidR="005754E0" w:rsidSect="008374F1">
              <w:headerReference w:type="even" r:id="rId11"/>
              <w:headerReference w:type="default" r:id="rId12"/>
              <w:footerReference w:type="even" r:id="rId13"/>
              <w:footerReference w:type="default" r:id="rId14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078DD4A2" w14:textId="77777777" w:rsidR="007322D4" w:rsidRDefault="007322D4" w:rsidP="007322D4">
      <w:pPr>
        <w:pStyle w:val="Kop1"/>
      </w:pPr>
      <w:bookmarkStart w:id="0" w:name="_Toc449617732"/>
      <w:bookmarkStart w:id="1" w:name="_Toc462308360"/>
      <w:r w:rsidRPr="00801FEB">
        <w:lastRenderedPageBreak/>
        <w:t>Kwaliteitshandboek</w:t>
      </w:r>
      <w:bookmarkEnd w:id="0"/>
      <w:bookmarkEnd w:id="1"/>
    </w:p>
    <w:p w14:paraId="48D6589D" w14:textId="77777777" w:rsidR="001D7710" w:rsidRDefault="001D7710" w:rsidP="001D7710">
      <w:pPr>
        <w:pStyle w:val="Kop2"/>
        <w:numPr>
          <w:ilvl w:val="0"/>
          <w:numId w:val="0"/>
        </w:numPr>
        <w:ind w:left="720"/>
        <w:rPr>
          <w:i/>
        </w:rPr>
      </w:pPr>
      <w:bookmarkStart w:id="2" w:name="_Toc462308361"/>
    </w:p>
    <w:p w14:paraId="6EF2D274" w14:textId="52921256" w:rsidR="007322D4" w:rsidRPr="007322D4" w:rsidRDefault="007322D4" w:rsidP="007322D4">
      <w:pPr>
        <w:pStyle w:val="Kop2"/>
        <w:rPr>
          <w:i/>
        </w:rPr>
      </w:pPr>
      <w:r w:rsidRPr="007322D4">
        <w:rPr>
          <w:i/>
        </w:rPr>
        <w:t>De planning van de realisatie en de test</w:t>
      </w:r>
      <w:bookmarkEnd w:id="2"/>
    </w:p>
    <w:p w14:paraId="7480982F" w14:textId="161584BD" w:rsidR="007322D4" w:rsidRPr="007322D4" w:rsidRDefault="007322D4" w:rsidP="007322D4">
      <w:pPr>
        <w:rPr>
          <w:i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6"/>
        <w:gridCol w:w="1784"/>
        <w:gridCol w:w="1987"/>
      </w:tblGrid>
      <w:tr w:rsidR="007322D4" w:rsidRPr="007322D4" w14:paraId="3BC95132" w14:textId="77777777" w:rsidTr="00D15247">
        <w:tc>
          <w:tcPr>
            <w:tcW w:w="5000" w:type="pct"/>
            <w:gridSpan w:val="4"/>
            <w:shd w:val="clear" w:color="auto" w:fill="BFBFBF"/>
          </w:tcPr>
          <w:p w14:paraId="045B4095" w14:textId="77777777"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Planning van de realisatie en test</w:t>
            </w:r>
          </w:p>
        </w:tc>
      </w:tr>
      <w:tr w:rsidR="007322D4" w:rsidRPr="007322D4" w14:paraId="40C48787" w14:textId="77777777" w:rsidTr="00D1524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353CC66D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7952693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2FF5D395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04C2D07A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</w:tr>
      <w:tr w:rsidR="007322D4" w:rsidRPr="007322D4" w14:paraId="5BDE4B32" w14:textId="77777777" w:rsidTr="00D15247">
        <w:tc>
          <w:tcPr>
            <w:tcW w:w="1418" w:type="pct"/>
            <w:shd w:val="clear" w:color="auto" w:fill="auto"/>
          </w:tcPr>
          <w:p w14:paraId="4E900A27" w14:textId="02FAC387" w:rsidR="007322D4" w:rsidRPr="0016557E" w:rsidRDefault="0016557E" w:rsidP="00D15247">
            <w:pPr>
              <w:rPr>
                <w:iCs/>
              </w:rPr>
            </w:pPr>
            <w:r w:rsidRPr="0016557E">
              <w:rPr>
                <w:iCs/>
              </w:rPr>
              <w:t>Homepagina | Nav/footer</w:t>
            </w:r>
          </w:p>
        </w:tc>
        <w:tc>
          <w:tcPr>
            <w:tcW w:w="1477" w:type="pct"/>
            <w:shd w:val="clear" w:color="auto" w:fill="auto"/>
          </w:tcPr>
          <w:p w14:paraId="06E25848" w14:textId="5E6336B1" w:rsidR="007322D4" w:rsidRPr="0016557E" w:rsidRDefault="006F620C" w:rsidP="00D15247">
            <w:pPr>
              <w:rPr>
                <w:iCs/>
              </w:rPr>
            </w:pPr>
            <w:r>
              <w:rPr>
                <w:iCs/>
              </w:rPr>
              <w:t>S</w:t>
            </w:r>
            <w:r w:rsidR="0016557E" w:rsidRPr="0016557E">
              <w:rPr>
                <w:iCs/>
              </w:rPr>
              <w:t>tef</w:t>
            </w:r>
          </w:p>
        </w:tc>
        <w:tc>
          <w:tcPr>
            <w:tcW w:w="996" w:type="pct"/>
            <w:shd w:val="clear" w:color="auto" w:fill="auto"/>
          </w:tcPr>
          <w:p w14:paraId="34617B07" w14:textId="66832085" w:rsidR="007322D4" w:rsidRPr="0016557E" w:rsidRDefault="0016557E" w:rsidP="00D15247">
            <w:pPr>
              <w:rPr>
                <w:i/>
              </w:rPr>
            </w:pPr>
            <w:r w:rsidRPr="0016557E">
              <w:rPr>
                <w:i/>
              </w:rPr>
              <w:t>10-9-19</w:t>
            </w:r>
          </w:p>
        </w:tc>
        <w:tc>
          <w:tcPr>
            <w:tcW w:w="1109" w:type="pct"/>
            <w:shd w:val="clear" w:color="auto" w:fill="auto"/>
          </w:tcPr>
          <w:p w14:paraId="1AB99037" w14:textId="3B7FF57A" w:rsidR="007322D4" w:rsidRPr="0016557E" w:rsidRDefault="0016557E" w:rsidP="00D15247">
            <w:pPr>
              <w:rPr>
                <w:i/>
              </w:rPr>
            </w:pPr>
            <w:r w:rsidRPr="0016557E">
              <w:rPr>
                <w:i/>
              </w:rPr>
              <w:t>10-9-19</w:t>
            </w:r>
          </w:p>
        </w:tc>
      </w:tr>
      <w:tr w:rsidR="007322D4" w:rsidRPr="007322D4" w14:paraId="06EADE0E" w14:textId="77777777" w:rsidTr="00D15247">
        <w:tc>
          <w:tcPr>
            <w:tcW w:w="1418" w:type="pct"/>
            <w:shd w:val="clear" w:color="auto" w:fill="auto"/>
          </w:tcPr>
          <w:p w14:paraId="79F7A65C" w14:textId="3C479C80" w:rsidR="007322D4" w:rsidRPr="0016557E" w:rsidRDefault="0016557E" w:rsidP="00D15247">
            <w:pPr>
              <w:rPr>
                <w:i/>
              </w:rPr>
            </w:pPr>
            <w:r w:rsidRPr="0016557E">
              <w:rPr>
                <w:i/>
              </w:rPr>
              <w:t>Homepagina | intro</w:t>
            </w:r>
          </w:p>
        </w:tc>
        <w:tc>
          <w:tcPr>
            <w:tcW w:w="1477" w:type="pct"/>
            <w:shd w:val="clear" w:color="auto" w:fill="auto"/>
          </w:tcPr>
          <w:p w14:paraId="2CB61886" w14:textId="78A5173E" w:rsidR="007322D4" w:rsidRPr="0016557E" w:rsidRDefault="006F620C" w:rsidP="00D15247">
            <w:pPr>
              <w:rPr>
                <w:iCs/>
              </w:rPr>
            </w:pPr>
            <w:r>
              <w:rPr>
                <w:iCs/>
              </w:rPr>
              <w:t>R</w:t>
            </w:r>
            <w:r w:rsidR="0016557E" w:rsidRPr="0016557E">
              <w:rPr>
                <w:iCs/>
              </w:rPr>
              <w:t>obin</w:t>
            </w:r>
          </w:p>
        </w:tc>
        <w:tc>
          <w:tcPr>
            <w:tcW w:w="996" w:type="pct"/>
            <w:shd w:val="clear" w:color="auto" w:fill="auto"/>
          </w:tcPr>
          <w:p w14:paraId="60D7A551" w14:textId="29B71793" w:rsidR="007322D4" w:rsidRPr="0016557E" w:rsidRDefault="0016557E" w:rsidP="00D15247">
            <w:pPr>
              <w:rPr>
                <w:i/>
              </w:rPr>
            </w:pPr>
            <w:r w:rsidRPr="0016557E">
              <w:rPr>
                <w:i/>
              </w:rPr>
              <w:t>10-9-19</w:t>
            </w:r>
          </w:p>
        </w:tc>
        <w:tc>
          <w:tcPr>
            <w:tcW w:w="1109" w:type="pct"/>
            <w:shd w:val="clear" w:color="auto" w:fill="auto"/>
          </w:tcPr>
          <w:p w14:paraId="4BEE100F" w14:textId="72E6A17A" w:rsidR="007322D4" w:rsidRPr="0016557E" w:rsidRDefault="0016557E" w:rsidP="00D15247">
            <w:pPr>
              <w:rPr>
                <w:i/>
              </w:rPr>
            </w:pPr>
            <w:r w:rsidRPr="0016557E">
              <w:rPr>
                <w:i/>
              </w:rPr>
              <w:t>10-9-19</w:t>
            </w:r>
          </w:p>
        </w:tc>
      </w:tr>
      <w:tr w:rsidR="0016557E" w:rsidRPr="007322D4" w14:paraId="24CF7C70" w14:textId="77777777" w:rsidTr="00D15247">
        <w:tc>
          <w:tcPr>
            <w:tcW w:w="1418" w:type="pct"/>
            <w:shd w:val="clear" w:color="auto" w:fill="auto"/>
          </w:tcPr>
          <w:p w14:paraId="7B5560F3" w14:textId="204F19AE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Homepagina |</w:t>
            </w:r>
            <w:r w:rsidRPr="0016557E">
              <w:rPr>
                <w:i/>
              </w:rPr>
              <w:t>Portfolio</w:t>
            </w:r>
          </w:p>
        </w:tc>
        <w:tc>
          <w:tcPr>
            <w:tcW w:w="1477" w:type="pct"/>
            <w:shd w:val="clear" w:color="auto" w:fill="auto"/>
          </w:tcPr>
          <w:p w14:paraId="15754E61" w14:textId="67657142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 xml:space="preserve">Robin &amp; </w:t>
            </w:r>
            <w:r w:rsidR="006F620C">
              <w:rPr>
                <w:i/>
              </w:rPr>
              <w:t>S</w:t>
            </w:r>
            <w:r w:rsidRPr="0016557E">
              <w:rPr>
                <w:i/>
              </w:rPr>
              <w:t>tef</w:t>
            </w:r>
          </w:p>
        </w:tc>
        <w:tc>
          <w:tcPr>
            <w:tcW w:w="996" w:type="pct"/>
            <w:shd w:val="clear" w:color="auto" w:fill="auto"/>
          </w:tcPr>
          <w:p w14:paraId="504C9BB4" w14:textId="21489BAA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12-9-19</w:t>
            </w:r>
          </w:p>
        </w:tc>
        <w:tc>
          <w:tcPr>
            <w:tcW w:w="1109" w:type="pct"/>
            <w:shd w:val="clear" w:color="auto" w:fill="auto"/>
          </w:tcPr>
          <w:p w14:paraId="25FE38A3" w14:textId="6FBBA59E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19-9-19</w:t>
            </w:r>
          </w:p>
        </w:tc>
      </w:tr>
      <w:tr w:rsidR="0016557E" w:rsidRPr="007322D4" w14:paraId="6B93D9FF" w14:textId="77777777" w:rsidTr="00D15247">
        <w:tc>
          <w:tcPr>
            <w:tcW w:w="1418" w:type="pct"/>
            <w:shd w:val="clear" w:color="auto" w:fill="auto"/>
          </w:tcPr>
          <w:p w14:paraId="60E04C1B" w14:textId="1EAE6E1B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Homepagina | news</w:t>
            </w:r>
          </w:p>
        </w:tc>
        <w:tc>
          <w:tcPr>
            <w:tcW w:w="1477" w:type="pct"/>
            <w:shd w:val="clear" w:color="auto" w:fill="auto"/>
          </w:tcPr>
          <w:p w14:paraId="17D49B93" w14:textId="35FC952D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S</w:t>
            </w:r>
            <w:r w:rsidR="0016557E" w:rsidRPr="0016557E">
              <w:rPr>
                <w:i/>
              </w:rPr>
              <w:t>tef</w:t>
            </w:r>
          </w:p>
        </w:tc>
        <w:tc>
          <w:tcPr>
            <w:tcW w:w="996" w:type="pct"/>
            <w:shd w:val="clear" w:color="auto" w:fill="auto"/>
          </w:tcPr>
          <w:p w14:paraId="5261223B" w14:textId="11AB0EF7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12-9-19</w:t>
            </w:r>
          </w:p>
        </w:tc>
        <w:tc>
          <w:tcPr>
            <w:tcW w:w="1109" w:type="pct"/>
            <w:shd w:val="clear" w:color="auto" w:fill="auto"/>
          </w:tcPr>
          <w:p w14:paraId="736B0460" w14:textId="783B69AE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19-9-19</w:t>
            </w:r>
          </w:p>
        </w:tc>
      </w:tr>
      <w:tr w:rsidR="0016557E" w:rsidRPr="007322D4" w14:paraId="64A806C0" w14:textId="77777777" w:rsidTr="00D15247">
        <w:tc>
          <w:tcPr>
            <w:tcW w:w="1418" w:type="pct"/>
            <w:shd w:val="clear" w:color="auto" w:fill="auto"/>
          </w:tcPr>
          <w:p w14:paraId="62E6F2D0" w14:textId="31E7FA99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Homepagina | contact</w:t>
            </w:r>
          </w:p>
        </w:tc>
        <w:tc>
          <w:tcPr>
            <w:tcW w:w="1477" w:type="pct"/>
            <w:shd w:val="clear" w:color="auto" w:fill="auto"/>
          </w:tcPr>
          <w:p w14:paraId="50FE0368" w14:textId="5E51436F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R</w:t>
            </w:r>
            <w:r w:rsidR="0016557E" w:rsidRPr="0016557E">
              <w:rPr>
                <w:i/>
              </w:rPr>
              <w:t>obin</w:t>
            </w:r>
          </w:p>
        </w:tc>
        <w:tc>
          <w:tcPr>
            <w:tcW w:w="996" w:type="pct"/>
            <w:shd w:val="clear" w:color="auto" w:fill="auto"/>
          </w:tcPr>
          <w:p w14:paraId="3BD5918F" w14:textId="15547D08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24-9-19</w:t>
            </w:r>
          </w:p>
        </w:tc>
        <w:tc>
          <w:tcPr>
            <w:tcW w:w="1109" w:type="pct"/>
            <w:shd w:val="clear" w:color="auto" w:fill="auto"/>
          </w:tcPr>
          <w:p w14:paraId="0B3E008E" w14:textId="6AE69F4E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26-19-19</w:t>
            </w:r>
          </w:p>
        </w:tc>
      </w:tr>
      <w:tr w:rsidR="0016557E" w:rsidRPr="007322D4" w14:paraId="3E2E5287" w14:textId="77777777" w:rsidTr="00D15247">
        <w:tc>
          <w:tcPr>
            <w:tcW w:w="1418" w:type="pct"/>
            <w:shd w:val="clear" w:color="auto" w:fill="auto"/>
          </w:tcPr>
          <w:p w14:paraId="780DC938" w14:textId="4418D1E9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Adminpagina | Login</w:t>
            </w:r>
          </w:p>
        </w:tc>
        <w:tc>
          <w:tcPr>
            <w:tcW w:w="1477" w:type="pct"/>
            <w:shd w:val="clear" w:color="auto" w:fill="auto"/>
          </w:tcPr>
          <w:p w14:paraId="43ED5EFB" w14:textId="5E50659C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R</w:t>
            </w:r>
            <w:r w:rsidR="0016557E" w:rsidRPr="0016557E">
              <w:rPr>
                <w:i/>
              </w:rPr>
              <w:t>obin</w:t>
            </w:r>
          </w:p>
        </w:tc>
        <w:tc>
          <w:tcPr>
            <w:tcW w:w="996" w:type="pct"/>
            <w:shd w:val="clear" w:color="auto" w:fill="auto"/>
          </w:tcPr>
          <w:p w14:paraId="0461A3EC" w14:textId="2009AE95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1-10-19</w:t>
            </w:r>
          </w:p>
        </w:tc>
        <w:tc>
          <w:tcPr>
            <w:tcW w:w="1109" w:type="pct"/>
            <w:shd w:val="clear" w:color="auto" w:fill="auto"/>
          </w:tcPr>
          <w:p w14:paraId="30DA34F4" w14:textId="75AA4BDD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1-10-19</w:t>
            </w:r>
          </w:p>
        </w:tc>
      </w:tr>
      <w:tr w:rsidR="0016557E" w:rsidRPr="007322D4" w14:paraId="2361D93F" w14:textId="77777777" w:rsidTr="00D15247">
        <w:tc>
          <w:tcPr>
            <w:tcW w:w="1418" w:type="pct"/>
            <w:shd w:val="clear" w:color="auto" w:fill="auto"/>
          </w:tcPr>
          <w:p w14:paraId="7DA3B15B" w14:textId="39921D03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Adminpagina |  homepagina</w:t>
            </w:r>
          </w:p>
        </w:tc>
        <w:tc>
          <w:tcPr>
            <w:tcW w:w="1477" w:type="pct"/>
            <w:shd w:val="clear" w:color="auto" w:fill="auto"/>
          </w:tcPr>
          <w:p w14:paraId="0BD7DA29" w14:textId="0EDD354F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Robin &amp;</w:t>
            </w:r>
            <w:r w:rsidR="006F620C">
              <w:rPr>
                <w:i/>
              </w:rPr>
              <w:t xml:space="preserve"> S</w:t>
            </w:r>
            <w:r w:rsidRPr="0016557E">
              <w:rPr>
                <w:i/>
              </w:rPr>
              <w:t>tef</w:t>
            </w:r>
          </w:p>
        </w:tc>
        <w:tc>
          <w:tcPr>
            <w:tcW w:w="996" w:type="pct"/>
            <w:shd w:val="clear" w:color="auto" w:fill="auto"/>
          </w:tcPr>
          <w:p w14:paraId="72D91229" w14:textId="23AE93F7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1-10-19</w:t>
            </w:r>
          </w:p>
        </w:tc>
        <w:tc>
          <w:tcPr>
            <w:tcW w:w="1109" w:type="pct"/>
            <w:shd w:val="clear" w:color="auto" w:fill="auto"/>
          </w:tcPr>
          <w:p w14:paraId="0C9AA2BD" w14:textId="3E5C99F1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1-10-19</w:t>
            </w:r>
          </w:p>
        </w:tc>
      </w:tr>
      <w:tr w:rsidR="0016557E" w:rsidRPr="007322D4" w14:paraId="30D5D22F" w14:textId="77777777" w:rsidTr="00D15247">
        <w:tc>
          <w:tcPr>
            <w:tcW w:w="1418" w:type="pct"/>
            <w:shd w:val="clear" w:color="auto" w:fill="auto"/>
          </w:tcPr>
          <w:p w14:paraId="23E287E8" w14:textId="181A70AB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Adminpagina | news</w:t>
            </w:r>
          </w:p>
        </w:tc>
        <w:tc>
          <w:tcPr>
            <w:tcW w:w="1477" w:type="pct"/>
            <w:shd w:val="clear" w:color="auto" w:fill="auto"/>
          </w:tcPr>
          <w:p w14:paraId="44849DA8" w14:textId="20E9F0C2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S</w:t>
            </w:r>
            <w:r w:rsidR="0016557E" w:rsidRPr="0016557E">
              <w:rPr>
                <w:i/>
              </w:rPr>
              <w:t>tef</w:t>
            </w:r>
          </w:p>
        </w:tc>
        <w:tc>
          <w:tcPr>
            <w:tcW w:w="996" w:type="pct"/>
            <w:shd w:val="clear" w:color="auto" w:fill="auto"/>
          </w:tcPr>
          <w:p w14:paraId="2EA10FB9" w14:textId="44E2E568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1-10-19</w:t>
            </w:r>
          </w:p>
        </w:tc>
        <w:tc>
          <w:tcPr>
            <w:tcW w:w="1109" w:type="pct"/>
            <w:shd w:val="clear" w:color="auto" w:fill="auto"/>
          </w:tcPr>
          <w:p w14:paraId="73E4EFF0" w14:textId="3A352035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3-10-19</w:t>
            </w:r>
          </w:p>
        </w:tc>
      </w:tr>
      <w:tr w:rsidR="0016557E" w:rsidRPr="007322D4" w14:paraId="434C3982" w14:textId="77777777" w:rsidTr="00D15247">
        <w:tc>
          <w:tcPr>
            <w:tcW w:w="1418" w:type="pct"/>
            <w:shd w:val="clear" w:color="auto" w:fill="auto"/>
          </w:tcPr>
          <w:p w14:paraId="571C16C9" w14:textId="1D6F056B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Adminpagina | portfolio</w:t>
            </w:r>
          </w:p>
        </w:tc>
        <w:tc>
          <w:tcPr>
            <w:tcW w:w="1477" w:type="pct"/>
            <w:shd w:val="clear" w:color="auto" w:fill="auto"/>
          </w:tcPr>
          <w:p w14:paraId="6BA2F548" w14:textId="4F5EAAED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 xml:space="preserve">Robin &amp; </w:t>
            </w:r>
            <w:r w:rsidR="006F620C">
              <w:rPr>
                <w:i/>
              </w:rPr>
              <w:t>S</w:t>
            </w:r>
            <w:r w:rsidRPr="0016557E">
              <w:rPr>
                <w:i/>
              </w:rPr>
              <w:t>tef</w:t>
            </w:r>
          </w:p>
        </w:tc>
        <w:tc>
          <w:tcPr>
            <w:tcW w:w="996" w:type="pct"/>
            <w:shd w:val="clear" w:color="auto" w:fill="auto"/>
          </w:tcPr>
          <w:p w14:paraId="65A8CA4F" w14:textId="1C80A93D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8-10-19</w:t>
            </w:r>
          </w:p>
        </w:tc>
        <w:tc>
          <w:tcPr>
            <w:tcW w:w="1109" w:type="pct"/>
            <w:shd w:val="clear" w:color="auto" w:fill="auto"/>
          </w:tcPr>
          <w:p w14:paraId="17661BFB" w14:textId="519CB652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10-10-19</w:t>
            </w:r>
          </w:p>
        </w:tc>
      </w:tr>
      <w:tr w:rsidR="0016557E" w:rsidRPr="007322D4" w14:paraId="4C4FB236" w14:textId="77777777" w:rsidTr="00D15247">
        <w:tc>
          <w:tcPr>
            <w:tcW w:w="1418" w:type="pct"/>
            <w:shd w:val="clear" w:color="auto" w:fill="auto"/>
          </w:tcPr>
          <w:p w14:paraId="11C38B30" w14:textId="2B300AF2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Adminpagina | contact</w:t>
            </w:r>
          </w:p>
        </w:tc>
        <w:tc>
          <w:tcPr>
            <w:tcW w:w="1477" w:type="pct"/>
            <w:shd w:val="clear" w:color="auto" w:fill="auto"/>
          </w:tcPr>
          <w:p w14:paraId="15BF650A" w14:textId="354641C6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S</w:t>
            </w:r>
            <w:r w:rsidR="0016557E" w:rsidRPr="0016557E">
              <w:rPr>
                <w:i/>
              </w:rPr>
              <w:t>tef</w:t>
            </w:r>
          </w:p>
        </w:tc>
        <w:tc>
          <w:tcPr>
            <w:tcW w:w="996" w:type="pct"/>
            <w:shd w:val="clear" w:color="auto" w:fill="auto"/>
          </w:tcPr>
          <w:p w14:paraId="6A93F7BD" w14:textId="34AF6C46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10-10-19</w:t>
            </w:r>
          </w:p>
        </w:tc>
        <w:tc>
          <w:tcPr>
            <w:tcW w:w="1109" w:type="pct"/>
            <w:shd w:val="clear" w:color="auto" w:fill="auto"/>
          </w:tcPr>
          <w:p w14:paraId="4993F5F6" w14:textId="61855DE2" w:rsidR="0016557E" w:rsidRPr="0016557E" w:rsidRDefault="0016557E" w:rsidP="0016557E">
            <w:pPr>
              <w:rPr>
                <w:i/>
              </w:rPr>
            </w:pPr>
            <w:r w:rsidRPr="0016557E">
              <w:rPr>
                <w:i/>
              </w:rPr>
              <w:t>15-10-19</w:t>
            </w:r>
          </w:p>
        </w:tc>
      </w:tr>
      <w:tr w:rsidR="0016557E" w:rsidRPr="007322D4" w14:paraId="594FA577" w14:textId="77777777" w:rsidTr="00D15247">
        <w:tc>
          <w:tcPr>
            <w:tcW w:w="1418" w:type="pct"/>
            <w:shd w:val="clear" w:color="auto" w:fill="auto"/>
          </w:tcPr>
          <w:p w14:paraId="2F54D0FB" w14:textId="332313D8" w:rsidR="0016557E" w:rsidRPr="0016557E" w:rsidRDefault="0016557E" w:rsidP="0016557E">
            <w:pPr>
              <w:rPr>
                <w:i/>
              </w:rPr>
            </w:pPr>
            <w:r>
              <w:rPr>
                <w:i/>
              </w:rPr>
              <w:t>Adminpagina | planning</w:t>
            </w:r>
          </w:p>
        </w:tc>
        <w:tc>
          <w:tcPr>
            <w:tcW w:w="1477" w:type="pct"/>
            <w:shd w:val="clear" w:color="auto" w:fill="auto"/>
          </w:tcPr>
          <w:p w14:paraId="63E20393" w14:textId="4EBFFF59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Robin</w:t>
            </w:r>
          </w:p>
        </w:tc>
        <w:tc>
          <w:tcPr>
            <w:tcW w:w="996" w:type="pct"/>
            <w:shd w:val="clear" w:color="auto" w:fill="auto"/>
          </w:tcPr>
          <w:p w14:paraId="70B008CC" w14:textId="3EC11C3A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10-10-19</w:t>
            </w:r>
          </w:p>
        </w:tc>
        <w:tc>
          <w:tcPr>
            <w:tcW w:w="1109" w:type="pct"/>
            <w:shd w:val="clear" w:color="auto" w:fill="auto"/>
          </w:tcPr>
          <w:p w14:paraId="2C4E779E" w14:textId="1F835586" w:rsidR="0016557E" w:rsidRPr="0016557E" w:rsidRDefault="006F620C" w:rsidP="0016557E">
            <w:pPr>
              <w:rPr>
                <w:i/>
              </w:rPr>
            </w:pPr>
            <w:r>
              <w:rPr>
                <w:i/>
              </w:rPr>
              <w:t>15-10-19</w:t>
            </w:r>
          </w:p>
        </w:tc>
      </w:tr>
      <w:tr w:rsidR="000D3879" w:rsidRPr="007322D4" w14:paraId="568FBCF6" w14:textId="77777777" w:rsidTr="00D15247">
        <w:tc>
          <w:tcPr>
            <w:tcW w:w="1418" w:type="pct"/>
            <w:shd w:val="clear" w:color="auto" w:fill="auto"/>
          </w:tcPr>
          <w:p w14:paraId="27545CF7" w14:textId="011EA4E3" w:rsidR="000D3879" w:rsidRDefault="000D3879" w:rsidP="0016557E">
            <w:pPr>
              <w:rPr>
                <w:i/>
              </w:rPr>
            </w:pPr>
            <w:r w:rsidRPr="0016557E">
              <w:rPr>
                <w:i/>
              </w:rPr>
              <w:t xml:space="preserve">Homepagina | </w:t>
            </w:r>
            <w:r>
              <w:rPr>
                <w:i/>
              </w:rPr>
              <w:t>Portofolio extra</w:t>
            </w:r>
          </w:p>
        </w:tc>
        <w:tc>
          <w:tcPr>
            <w:tcW w:w="1477" w:type="pct"/>
            <w:shd w:val="clear" w:color="auto" w:fill="auto"/>
          </w:tcPr>
          <w:p w14:paraId="6A7F26A7" w14:textId="66744406" w:rsidR="000D3879" w:rsidRDefault="000D3879" w:rsidP="0016557E">
            <w:pPr>
              <w:rPr>
                <w:i/>
              </w:rPr>
            </w:pPr>
            <w:r>
              <w:rPr>
                <w:i/>
              </w:rPr>
              <w:t>Robin</w:t>
            </w:r>
          </w:p>
        </w:tc>
        <w:tc>
          <w:tcPr>
            <w:tcW w:w="996" w:type="pct"/>
            <w:shd w:val="clear" w:color="auto" w:fill="auto"/>
          </w:tcPr>
          <w:p w14:paraId="2AFAB3FA" w14:textId="559D673F" w:rsidR="000D3879" w:rsidRDefault="000D3879" w:rsidP="0016557E">
            <w:pPr>
              <w:rPr>
                <w:i/>
              </w:rPr>
            </w:pPr>
            <w:r>
              <w:rPr>
                <w:i/>
              </w:rPr>
              <w:t>10-10-19</w:t>
            </w:r>
          </w:p>
        </w:tc>
        <w:tc>
          <w:tcPr>
            <w:tcW w:w="1109" w:type="pct"/>
            <w:shd w:val="clear" w:color="auto" w:fill="auto"/>
          </w:tcPr>
          <w:p w14:paraId="6ED75975" w14:textId="7B52AC86" w:rsidR="000D3879" w:rsidRDefault="000D3879" w:rsidP="0016557E">
            <w:pPr>
              <w:rPr>
                <w:i/>
              </w:rPr>
            </w:pPr>
            <w:r>
              <w:rPr>
                <w:i/>
              </w:rPr>
              <w:t>22-10-19</w:t>
            </w:r>
            <w:bookmarkStart w:id="3" w:name="_GoBack"/>
            <w:bookmarkEnd w:id="3"/>
          </w:p>
        </w:tc>
      </w:tr>
      <w:tr w:rsidR="006F620C" w:rsidRPr="007322D4" w14:paraId="0FC20C08" w14:textId="77777777" w:rsidTr="00D15247">
        <w:tc>
          <w:tcPr>
            <w:tcW w:w="1418" w:type="pct"/>
            <w:shd w:val="clear" w:color="auto" w:fill="auto"/>
          </w:tcPr>
          <w:p w14:paraId="13A42067" w14:textId="5E214B4E" w:rsidR="006F620C" w:rsidRDefault="006F620C" w:rsidP="0016557E">
            <w:pPr>
              <w:rPr>
                <w:i/>
              </w:rPr>
            </w:pPr>
            <w:r>
              <w:rPr>
                <w:i/>
              </w:rPr>
              <w:t>Bugfixes | test</w:t>
            </w:r>
          </w:p>
        </w:tc>
        <w:tc>
          <w:tcPr>
            <w:tcW w:w="1477" w:type="pct"/>
            <w:shd w:val="clear" w:color="auto" w:fill="auto"/>
          </w:tcPr>
          <w:p w14:paraId="1A7BCC7D" w14:textId="5917905C" w:rsidR="006F620C" w:rsidRDefault="006F620C" w:rsidP="0016557E">
            <w:pPr>
              <w:rPr>
                <w:i/>
              </w:rPr>
            </w:pPr>
            <w:r>
              <w:rPr>
                <w:i/>
              </w:rPr>
              <w:t>Robin &amp; Stef</w:t>
            </w:r>
          </w:p>
        </w:tc>
        <w:tc>
          <w:tcPr>
            <w:tcW w:w="996" w:type="pct"/>
            <w:shd w:val="clear" w:color="auto" w:fill="auto"/>
          </w:tcPr>
          <w:p w14:paraId="1A608C50" w14:textId="10827B70" w:rsidR="006F620C" w:rsidRDefault="000D3879" w:rsidP="0016557E">
            <w:pPr>
              <w:rPr>
                <w:i/>
              </w:rPr>
            </w:pPr>
            <w:r>
              <w:rPr>
                <w:i/>
              </w:rPr>
              <w:t>22</w:t>
            </w:r>
            <w:r w:rsidR="006F620C">
              <w:rPr>
                <w:i/>
              </w:rPr>
              <w:t>-10-19</w:t>
            </w:r>
          </w:p>
        </w:tc>
        <w:tc>
          <w:tcPr>
            <w:tcW w:w="1109" w:type="pct"/>
            <w:shd w:val="clear" w:color="auto" w:fill="auto"/>
          </w:tcPr>
          <w:p w14:paraId="04F395AF" w14:textId="62F14F56" w:rsidR="006F620C" w:rsidRDefault="006F620C" w:rsidP="0016557E">
            <w:pPr>
              <w:rPr>
                <w:i/>
              </w:rPr>
            </w:pPr>
            <w:r>
              <w:rPr>
                <w:i/>
              </w:rPr>
              <w:t>24-10-19</w:t>
            </w:r>
          </w:p>
        </w:tc>
      </w:tr>
    </w:tbl>
    <w:p w14:paraId="60A59EF2" w14:textId="77777777" w:rsidR="006F620C" w:rsidRDefault="006F620C" w:rsidP="006F620C">
      <w:pPr>
        <w:pStyle w:val="Kop2"/>
        <w:numPr>
          <w:ilvl w:val="0"/>
          <w:numId w:val="0"/>
        </w:numPr>
        <w:ind w:left="720"/>
        <w:rPr>
          <w:i/>
        </w:rPr>
      </w:pPr>
      <w:bookmarkStart w:id="4" w:name="_Toc462308362"/>
    </w:p>
    <w:p w14:paraId="010545B7" w14:textId="1E8F8959" w:rsidR="006F620C" w:rsidRDefault="006F620C" w:rsidP="006F620C">
      <w:pPr>
        <w:pStyle w:val="Kop2"/>
        <w:numPr>
          <w:ilvl w:val="0"/>
          <w:numId w:val="0"/>
        </w:numPr>
        <w:rPr>
          <w:i/>
        </w:rPr>
      </w:pPr>
    </w:p>
    <w:p w14:paraId="0394E5D1" w14:textId="0241252C" w:rsidR="006F620C" w:rsidRDefault="006F620C" w:rsidP="006F620C">
      <w:pPr>
        <w:rPr>
          <w:lang w:eastAsia="nl-NL"/>
        </w:rPr>
      </w:pPr>
    </w:p>
    <w:p w14:paraId="183BBCD6" w14:textId="46C82BE5" w:rsidR="006F620C" w:rsidRDefault="006F620C" w:rsidP="006F620C">
      <w:pPr>
        <w:rPr>
          <w:lang w:eastAsia="nl-NL"/>
        </w:rPr>
      </w:pPr>
    </w:p>
    <w:p w14:paraId="0848CBFB" w14:textId="6BC62337" w:rsidR="006F620C" w:rsidRDefault="006F620C" w:rsidP="006F620C">
      <w:pPr>
        <w:rPr>
          <w:lang w:eastAsia="nl-NL"/>
        </w:rPr>
      </w:pPr>
    </w:p>
    <w:p w14:paraId="2B41D650" w14:textId="77777777" w:rsidR="006F620C" w:rsidRPr="006F620C" w:rsidRDefault="006F620C" w:rsidP="006F620C">
      <w:pPr>
        <w:rPr>
          <w:lang w:eastAsia="nl-NL"/>
        </w:rPr>
      </w:pPr>
    </w:p>
    <w:p w14:paraId="7E090AA9" w14:textId="5107EA1B" w:rsidR="006F620C" w:rsidRDefault="006F620C" w:rsidP="006F620C">
      <w:pPr>
        <w:pStyle w:val="Kop2"/>
        <w:numPr>
          <w:ilvl w:val="0"/>
          <w:numId w:val="0"/>
        </w:numPr>
        <w:rPr>
          <w:i/>
        </w:rPr>
      </w:pPr>
    </w:p>
    <w:p w14:paraId="37ACF61C" w14:textId="016A6405" w:rsidR="006F620C" w:rsidRDefault="006F620C" w:rsidP="006F620C">
      <w:pPr>
        <w:rPr>
          <w:lang w:eastAsia="nl-NL"/>
        </w:rPr>
      </w:pPr>
    </w:p>
    <w:p w14:paraId="698BD11B" w14:textId="77777777" w:rsidR="006F620C" w:rsidRPr="006F620C" w:rsidRDefault="006F620C" w:rsidP="006F620C">
      <w:pPr>
        <w:rPr>
          <w:lang w:eastAsia="nl-NL"/>
        </w:rPr>
      </w:pPr>
    </w:p>
    <w:p w14:paraId="3E1C5481" w14:textId="77777777" w:rsidR="006F620C" w:rsidRDefault="006F620C" w:rsidP="006F620C">
      <w:pPr>
        <w:pStyle w:val="Kop2"/>
        <w:numPr>
          <w:ilvl w:val="0"/>
          <w:numId w:val="0"/>
        </w:numPr>
        <w:ind w:left="720"/>
        <w:rPr>
          <w:i/>
        </w:rPr>
      </w:pPr>
    </w:p>
    <w:p w14:paraId="73A4AB60" w14:textId="3BEAE9E9" w:rsidR="007322D4" w:rsidRPr="006F620C" w:rsidRDefault="007322D4" w:rsidP="007322D4">
      <w:pPr>
        <w:pStyle w:val="Kop2"/>
        <w:rPr>
          <w:i/>
        </w:rPr>
      </w:pPr>
      <w:r w:rsidRPr="007322D4">
        <w:rPr>
          <w:i/>
        </w:rPr>
        <w:t>De realisatie</w:t>
      </w:r>
      <w:bookmarkEnd w:id="4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3"/>
        <w:gridCol w:w="3739"/>
        <w:gridCol w:w="1585"/>
      </w:tblGrid>
      <w:tr w:rsidR="007322D4" w:rsidRPr="007322D4" w14:paraId="794F1ECC" w14:textId="77777777" w:rsidTr="00D15247">
        <w:tc>
          <w:tcPr>
            <w:tcW w:w="5000" w:type="pct"/>
            <w:gridSpan w:val="3"/>
            <w:shd w:val="clear" w:color="auto" w:fill="BFBFBF"/>
          </w:tcPr>
          <w:p w14:paraId="0F4F8933" w14:textId="77777777"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Realisatie</w:t>
            </w:r>
          </w:p>
        </w:tc>
      </w:tr>
      <w:tr w:rsidR="007322D4" w:rsidRPr="007322D4" w14:paraId="32DA4819" w14:textId="77777777" w:rsidTr="00D15247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14:paraId="6B5D7DEE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Onderdeel / Scherm / Venster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CB4FD2E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14:paraId="4661D94D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Klaar op</w:t>
            </w:r>
          </w:p>
        </w:tc>
      </w:tr>
      <w:tr w:rsidR="007322D4" w:rsidRPr="007322D4" w14:paraId="3B86DFA8" w14:textId="77777777" w:rsidTr="00D15247">
        <w:tc>
          <w:tcPr>
            <w:tcW w:w="2028" w:type="pct"/>
            <w:shd w:val="clear" w:color="auto" w:fill="auto"/>
          </w:tcPr>
          <w:p w14:paraId="7B0CBAD9" w14:textId="6230E34B" w:rsidR="007322D4" w:rsidRPr="006F620C" w:rsidRDefault="006F620C" w:rsidP="00D15247">
            <w:pPr>
              <w:rPr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F620C">
              <w:rPr>
                <w:iCs/>
              </w:rPr>
              <w:t>Homepagina | Nav/footer</w:t>
            </w:r>
          </w:p>
        </w:tc>
        <w:tc>
          <w:tcPr>
            <w:tcW w:w="2087" w:type="pct"/>
            <w:shd w:val="clear" w:color="auto" w:fill="auto"/>
          </w:tcPr>
          <w:p w14:paraId="326919E2" w14:textId="3887021F" w:rsidR="007322D4" w:rsidRPr="006F620C" w:rsidRDefault="00AF4C98" w:rsidP="00D15247">
            <w:pPr>
              <w:rPr>
                <w:iCs/>
              </w:rPr>
            </w:pPr>
            <w:r w:rsidRPr="006F620C">
              <w:rPr>
                <w:iCs/>
              </w:rPr>
              <w:t>Stef</w:t>
            </w:r>
          </w:p>
        </w:tc>
        <w:tc>
          <w:tcPr>
            <w:tcW w:w="885" w:type="pct"/>
            <w:shd w:val="clear" w:color="auto" w:fill="auto"/>
          </w:tcPr>
          <w:p w14:paraId="0512C11B" w14:textId="2450D1E0" w:rsidR="007322D4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10-9-19</w:t>
            </w:r>
          </w:p>
        </w:tc>
      </w:tr>
      <w:tr w:rsidR="007322D4" w:rsidRPr="007322D4" w14:paraId="2BF560E7" w14:textId="77777777" w:rsidTr="00D15247">
        <w:tc>
          <w:tcPr>
            <w:tcW w:w="2028" w:type="pct"/>
            <w:shd w:val="clear" w:color="auto" w:fill="auto"/>
          </w:tcPr>
          <w:p w14:paraId="403F085F" w14:textId="15DB40F4" w:rsidR="007322D4" w:rsidRPr="006F620C" w:rsidRDefault="006F620C" w:rsidP="00D15247">
            <w:pPr>
              <w:rPr>
                <w:iCs/>
              </w:rPr>
            </w:pPr>
            <w:r w:rsidRPr="006F620C">
              <w:rPr>
                <w:i/>
              </w:rPr>
              <w:t>Homepagina | intro</w:t>
            </w:r>
          </w:p>
        </w:tc>
        <w:tc>
          <w:tcPr>
            <w:tcW w:w="2087" w:type="pct"/>
            <w:shd w:val="clear" w:color="auto" w:fill="auto"/>
          </w:tcPr>
          <w:p w14:paraId="4D310445" w14:textId="71B37CE4" w:rsidR="007322D4" w:rsidRPr="006F620C" w:rsidRDefault="00AF4C98" w:rsidP="00D15247">
            <w:pPr>
              <w:rPr>
                <w:iCs/>
              </w:rPr>
            </w:pPr>
            <w:r w:rsidRPr="006F620C">
              <w:rPr>
                <w:iCs/>
              </w:rPr>
              <w:t>Robin</w:t>
            </w:r>
          </w:p>
        </w:tc>
        <w:tc>
          <w:tcPr>
            <w:tcW w:w="885" w:type="pct"/>
            <w:shd w:val="clear" w:color="auto" w:fill="auto"/>
          </w:tcPr>
          <w:p w14:paraId="6C7DAA26" w14:textId="47F841FE" w:rsidR="007322D4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10-9-19</w:t>
            </w:r>
          </w:p>
        </w:tc>
      </w:tr>
      <w:tr w:rsidR="007322D4" w:rsidRPr="007322D4" w14:paraId="5C740AFA" w14:textId="77777777" w:rsidTr="00D15247">
        <w:tc>
          <w:tcPr>
            <w:tcW w:w="2028" w:type="pct"/>
            <w:shd w:val="clear" w:color="auto" w:fill="auto"/>
          </w:tcPr>
          <w:p w14:paraId="7F93435F" w14:textId="118F6FBD" w:rsidR="007322D4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Homepagina |Portfolio</w:t>
            </w:r>
          </w:p>
        </w:tc>
        <w:tc>
          <w:tcPr>
            <w:tcW w:w="2087" w:type="pct"/>
            <w:shd w:val="clear" w:color="auto" w:fill="auto"/>
          </w:tcPr>
          <w:p w14:paraId="4F8CA253" w14:textId="7FA0FFC6" w:rsidR="007322D4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Robin &amp; stef</w:t>
            </w:r>
          </w:p>
        </w:tc>
        <w:tc>
          <w:tcPr>
            <w:tcW w:w="885" w:type="pct"/>
            <w:shd w:val="clear" w:color="auto" w:fill="auto"/>
          </w:tcPr>
          <w:p w14:paraId="613C2C15" w14:textId="16CA2C24" w:rsidR="007322D4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19-9-19</w:t>
            </w:r>
          </w:p>
        </w:tc>
      </w:tr>
      <w:tr w:rsidR="006F620C" w:rsidRPr="007322D4" w14:paraId="085D52F9" w14:textId="77777777" w:rsidTr="00D15247">
        <w:tc>
          <w:tcPr>
            <w:tcW w:w="2028" w:type="pct"/>
            <w:shd w:val="clear" w:color="auto" w:fill="auto"/>
          </w:tcPr>
          <w:p w14:paraId="6625C87A" w14:textId="24AB197E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Homepagina | news</w:t>
            </w:r>
          </w:p>
        </w:tc>
        <w:tc>
          <w:tcPr>
            <w:tcW w:w="2087" w:type="pct"/>
            <w:shd w:val="clear" w:color="auto" w:fill="auto"/>
          </w:tcPr>
          <w:p w14:paraId="5288E236" w14:textId="60EE74F8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Stef</w:t>
            </w:r>
          </w:p>
        </w:tc>
        <w:tc>
          <w:tcPr>
            <w:tcW w:w="885" w:type="pct"/>
            <w:shd w:val="clear" w:color="auto" w:fill="auto"/>
          </w:tcPr>
          <w:p w14:paraId="685B0F0D" w14:textId="3769C589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19-9-19</w:t>
            </w:r>
          </w:p>
        </w:tc>
      </w:tr>
      <w:tr w:rsidR="006F620C" w:rsidRPr="007322D4" w14:paraId="4EF58D54" w14:textId="77777777" w:rsidTr="00D15247">
        <w:tc>
          <w:tcPr>
            <w:tcW w:w="2028" w:type="pct"/>
            <w:shd w:val="clear" w:color="auto" w:fill="auto"/>
          </w:tcPr>
          <w:p w14:paraId="487A009B" w14:textId="673A9F60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Homepagina | contact</w:t>
            </w:r>
          </w:p>
        </w:tc>
        <w:tc>
          <w:tcPr>
            <w:tcW w:w="2087" w:type="pct"/>
            <w:shd w:val="clear" w:color="auto" w:fill="auto"/>
          </w:tcPr>
          <w:p w14:paraId="0B7608C3" w14:textId="16DD3C04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Robin</w:t>
            </w:r>
          </w:p>
        </w:tc>
        <w:tc>
          <w:tcPr>
            <w:tcW w:w="885" w:type="pct"/>
            <w:shd w:val="clear" w:color="auto" w:fill="auto"/>
          </w:tcPr>
          <w:p w14:paraId="4A3ADB22" w14:textId="67FDC3CD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26-9-19</w:t>
            </w:r>
          </w:p>
        </w:tc>
      </w:tr>
      <w:tr w:rsidR="006F620C" w:rsidRPr="007322D4" w14:paraId="190FC74E" w14:textId="77777777" w:rsidTr="00D15247">
        <w:tc>
          <w:tcPr>
            <w:tcW w:w="2028" w:type="pct"/>
            <w:shd w:val="clear" w:color="auto" w:fill="auto"/>
          </w:tcPr>
          <w:p w14:paraId="67C207D4" w14:textId="420DEF91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Adminpagina | Login</w:t>
            </w:r>
          </w:p>
        </w:tc>
        <w:tc>
          <w:tcPr>
            <w:tcW w:w="2087" w:type="pct"/>
            <w:shd w:val="clear" w:color="auto" w:fill="auto"/>
          </w:tcPr>
          <w:p w14:paraId="19B33E17" w14:textId="02C3671D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Robin</w:t>
            </w:r>
          </w:p>
        </w:tc>
        <w:tc>
          <w:tcPr>
            <w:tcW w:w="885" w:type="pct"/>
            <w:shd w:val="clear" w:color="auto" w:fill="auto"/>
          </w:tcPr>
          <w:p w14:paraId="0C61A551" w14:textId="682724C5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1-10-19</w:t>
            </w:r>
          </w:p>
        </w:tc>
      </w:tr>
      <w:tr w:rsidR="006F620C" w:rsidRPr="007322D4" w14:paraId="1F72FD56" w14:textId="77777777" w:rsidTr="00D15247">
        <w:tc>
          <w:tcPr>
            <w:tcW w:w="2028" w:type="pct"/>
            <w:shd w:val="clear" w:color="auto" w:fill="auto"/>
          </w:tcPr>
          <w:p w14:paraId="7E419E47" w14:textId="4C22069F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Adminpagina |  homepagina</w:t>
            </w:r>
          </w:p>
        </w:tc>
        <w:tc>
          <w:tcPr>
            <w:tcW w:w="2087" w:type="pct"/>
            <w:shd w:val="clear" w:color="auto" w:fill="auto"/>
          </w:tcPr>
          <w:p w14:paraId="36620700" w14:textId="49738199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Robin &amp; Stef</w:t>
            </w:r>
          </w:p>
        </w:tc>
        <w:tc>
          <w:tcPr>
            <w:tcW w:w="885" w:type="pct"/>
            <w:shd w:val="clear" w:color="auto" w:fill="auto"/>
          </w:tcPr>
          <w:p w14:paraId="69B3528E" w14:textId="2FAB9C39" w:rsidR="006F620C" w:rsidRPr="006F620C" w:rsidRDefault="006F620C" w:rsidP="00D15247">
            <w:pPr>
              <w:rPr>
                <w:i/>
              </w:rPr>
            </w:pPr>
            <w:r w:rsidRPr="006F620C">
              <w:rPr>
                <w:i/>
              </w:rPr>
              <w:t>1-10-19</w:t>
            </w:r>
          </w:p>
        </w:tc>
      </w:tr>
      <w:tr w:rsidR="006F620C" w:rsidRPr="007322D4" w14:paraId="00B364C1" w14:textId="77777777" w:rsidTr="00D15247">
        <w:tc>
          <w:tcPr>
            <w:tcW w:w="2028" w:type="pct"/>
            <w:shd w:val="clear" w:color="auto" w:fill="auto"/>
          </w:tcPr>
          <w:p w14:paraId="16286EE1" w14:textId="33736CCA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Adminpagina | news</w:t>
            </w:r>
          </w:p>
        </w:tc>
        <w:tc>
          <w:tcPr>
            <w:tcW w:w="2087" w:type="pct"/>
            <w:shd w:val="clear" w:color="auto" w:fill="auto"/>
          </w:tcPr>
          <w:p w14:paraId="28326BB5" w14:textId="558FDA0E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Stef</w:t>
            </w:r>
          </w:p>
        </w:tc>
        <w:tc>
          <w:tcPr>
            <w:tcW w:w="885" w:type="pct"/>
            <w:shd w:val="clear" w:color="auto" w:fill="auto"/>
          </w:tcPr>
          <w:p w14:paraId="315ABA8C" w14:textId="555E1C8D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3-10-19</w:t>
            </w:r>
          </w:p>
        </w:tc>
      </w:tr>
      <w:tr w:rsidR="006F620C" w:rsidRPr="007322D4" w14:paraId="2DA3AD6F" w14:textId="77777777" w:rsidTr="00D15247">
        <w:tc>
          <w:tcPr>
            <w:tcW w:w="2028" w:type="pct"/>
            <w:shd w:val="clear" w:color="auto" w:fill="auto"/>
          </w:tcPr>
          <w:p w14:paraId="2E64D832" w14:textId="6675EB47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Adminpagina | portfolio</w:t>
            </w:r>
          </w:p>
        </w:tc>
        <w:tc>
          <w:tcPr>
            <w:tcW w:w="2087" w:type="pct"/>
            <w:shd w:val="clear" w:color="auto" w:fill="auto"/>
          </w:tcPr>
          <w:p w14:paraId="6DC6CE34" w14:textId="7F3A5184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Robin &amp; Stef</w:t>
            </w:r>
          </w:p>
        </w:tc>
        <w:tc>
          <w:tcPr>
            <w:tcW w:w="885" w:type="pct"/>
            <w:shd w:val="clear" w:color="auto" w:fill="auto"/>
          </w:tcPr>
          <w:p w14:paraId="7EE18B23" w14:textId="142E5FD5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10-10-19</w:t>
            </w:r>
          </w:p>
        </w:tc>
      </w:tr>
      <w:tr w:rsidR="006F620C" w:rsidRPr="007322D4" w14:paraId="0DF7BEFC" w14:textId="77777777" w:rsidTr="00D15247">
        <w:tc>
          <w:tcPr>
            <w:tcW w:w="2028" w:type="pct"/>
            <w:shd w:val="clear" w:color="auto" w:fill="auto"/>
          </w:tcPr>
          <w:p w14:paraId="77D67CE9" w14:textId="791D7E87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Adminpagina | contact</w:t>
            </w:r>
          </w:p>
        </w:tc>
        <w:tc>
          <w:tcPr>
            <w:tcW w:w="2087" w:type="pct"/>
            <w:shd w:val="clear" w:color="auto" w:fill="auto"/>
          </w:tcPr>
          <w:p w14:paraId="7A82FBCA" w14:textId="6B9E8132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Stef</w:t>
            </w:r>
          </w:p>
        </w:tc>
        <w:tc>
          <w:tcPr>
            <w:tcW w:w="885" w:type="pct"/>
            <w:shd w:val="clear" w:color="auto" w:fill="auto"/>
          </w:tcPr>
          <w:p w14:paraId="0E026C0C" w14:textId="35131F56" w:rsidR="006F620C" w:rsidRPr="006F620C" w:rsidRDefault="000D3879" w:rsidP="006F620C">
            <w:pPr>
              <w:rPr>
                <w:i/>
              </w:rPr>
            </w:pPr>
            <w:r w:rsidRPr="006F620C">
              <w:rPr>
                <w:i/>
              </w:rPr>
              <w:t>10-10-19</w:t>
            </w:r>
          </w:p>
        </w:tc>
      </w:tr>
      <w:tr w:rsidR="006F620C" w:rsidRPr="007322D4" w14:paraId="7A6CD619" w14:textId="77777777" w:rsidTr="00D15247">
        <w:tc>
          <w:tcPr>
            <w:tcW w:w="2028" w:type="pct"/>
            <w:shd w:val="clear" w:color="auto" w:fill="auto"/>
          </w:tcPr>
          <w:p w14:paraId="404DF7C7" w14:textId="40F9DCD6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Adminpagina | planning</w:t>
            </w:r>
          </w:p>
        </w:tc>
        <w:tc>
          <w:tcPr>
            <w:tcW w:w="2087" w:type="pct"/>
            <w:shd w:val="clear" w:color="auto" w:fill="auto"/>
          </w:tcPr>
          <w:p w14:paraId="0A276616" w14:textId="73BB5E31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Robin</w:t>
            </w:r>
          </w:p>
        </w:tc>
        <w:tc>
          <w:tcPr>
            <w:tcW w:w="885" w:type="pct"/>
            <w:shd w:val="clear" w:color="auto" w:fill="auto"/>
          </w:tcPr>
          <w:p w14:paraId="248416D6" w14:textId="39A60614" w:rsidR="006F620C" w:rsidRPr="006F620C" w:rsidRDefault="000D3879" w:rsidP="006F620C">
            <w:pPr>
              <w:rPr>
                <w:i/>
              </w:rPr>
            </w:pPr>
            <w:r w:rsidRPr="006F620C">
              <w:rPr>
                <w:i/>
              </w:rPr>
              <w:t>10-10-19</w:t>
            </w:r>
          </w:p>
        </w:tc>
      </w:tr>
      <w:tr w:rsidR="006F620C" w:rsidRPr="007322D4" w14:paraId="5E5C0614" w14:textId="77777777" w:rsidTr="00D15247">
        <w:tc>
          <w:tcPr>
            <w:tcW w:w="2028" w:type="pct"/>
            <w:shd w:val="clear" w:color="auto" w:fill="auto"/>
          </w:tcPr>
          <w:p w14:paraId="62B753E3" w14:textId="469976E9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Bugfixes | test</w:t>
            </w:r>
          </w:p>
        </w:tc>
        <w:tc>
          <w:tcPr>
            <w:tcW w:w="2087" w:type="pct"/>
            <w:shd w:val="clear" w:color="auto" w:fill="auto"/>
          </w:tcPr>
          <w:p w14:paraId="2E1A1677" w14:textId="1311E2D6" w:rsidR="006F620C" w:rsidRPr="006F620C" w:rsidRDefault="006F620C" w:rsidP="006F620C">
            <w:pPr>
              <w:rPr>
                <w:i/>
              </w:rPr>
            </w:pPr>
            <w:r w:rsidRPr="006F620C">
              <w:rPr>
                <w:i/>
              </w:rPr>
              <w:t>Robin &amp; Stef</w:t>
            </w:r>
          </w:p>
        </w:tc>
        <w:tc>
          <w:tcPr>
            <w:tcW w:w="885" w:type="pct"/>
            <w:shd w:val="clear" w:color="auto" w:fill="auto"/>
          </w:tcPr>
          <w:p w14:paraId="39DC9565" w14:textId="3626242D" w:rsidR="006F620C" w:rsidRPr="006F620C" w:rsidRDefault="006F620C" w:rsidP="006F620C">
            <w:pPr>
              <w:rPr>
                <w:i/>
              </w:rPr>
            </w:pPr>
          </w:p>
        </w:tc>
      </w:tr>
    </w:tbl>
    <w:p w14:paraId="6AD6017E" w14:textId="77777777" w:rsidR="007322D4" w:rsidRPr="007322D4" w:rsidRDefault="007322D4" w:rsidP="007322D4">
      <w:pPr>
        <w:pStyle w:val="Kop2"/>
        <w:rPr>
          <w:i/>
        </w:rPr>
      </w:pPr>
      <w:bookmarkStart w:id="5" w:name="_Toc462308363"/>
      <w:r w:rsidRPr="007322D4">
        <w:rPr>
          <w:i/>
        </w:rPr>
        <w:t>De wijzigingen na de test</w:t>
      </w:r>
      <w:bookmarkEnd w:id="5"/>
    </w:p>
    <w:p w14:paraId="2F043576" w14:textId="77777777" w:rsidR="007322D4" w:rsidRPr="007322D4" w:rsidRDefault="007322D4" w:rsidP="007322D4">
      <w:pPr>
        <w:rPr>
          <w:i/>
        </w:rPr>
      </w:pPr>
      <w:r w:rsidRPr="007322D4">
        <w:rPr>
          <w:i/>
          <w:highlight w:val="lightGray"/>
        </w:rPr>
        <w:t>Maak gebruik van de onderstaande tabel om te documenteren welke wijzigingen er na de test zijn doorgevoerd: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1987"/>
        <w:gridCol w:w="940"/>
        <w:gridCol w:w="844"/>
        <w:gridCol w:w="3475"/>
      </w:tblGrid>
      <w:tr w:rsidR="007322D4" w:rsidRPr="007322D4" w14:paraId="0C40090D" w14:textId="77777777" w:rsidTr="00D15247">
        <w:tc>
          <w:tcPr>
            <w:tcW w:w="5000" w:type="pct"/>
            <w:gridSpan w:val="5"/>
            <w:shd w:val="clear" w:color="auto" w:fill="BFBFBF"/>
          </w:tcPr>
          <w:p w14:paraId="4F83BEEA" w14:textId="77777777" w:rsidR="007322D4" w:rsidRPr="007322D4" w:rsidRDefault="007322D4" w:rsidP="00D15247">
            <w:pPr>
              <w:rPr>
                <w:b/>
                <w:i/>
              </w:rPr>
            </w:pPr>
            <w:r w:rsidRPr="007322D4">
              <w:rPr>
                <w:b/>
                <w:i/>
              </w:rPr>
              <w:t>Wijzigingen</w:t>
            </w:r>
          </w:p>
        </w:tc>
      </w:tr>
      <w:tr w:rsidR="007322D4" w:rsidRPr="007322D4" w14:paraId="29AD4F54" w14:textId="77777777" w:rsidTr="00D15247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0FA7FCBC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A9776F0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5FBAA955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16FEFB0C" w14:textId="77777777" w:rsidR="007322D4" w:rsidRPr="007322D4" w:rsidRDefault="007322D4" w:rsidP="00D15247">
            <w:pPr>
              <w:rPr>
                <w:i/>
                <w:highlight w:val="lightGray"/>
              </w:rPr>
            </w:pPr>
            <w:r w:rsidRPr="007322D4">
              <w:rPr>
                <w:i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14:paraId="4EF1B4AE" w14:textId="77777777" w:rsidR="007322D4" w:rsidRPr="007322D4" w:rsidRDefault="007322D4" w:rsidP="00D15247">
            <w:pPr>
              <w:rPr>
                <w:i/>
              </w:rPr>
            </w:pPr>
            <w:r w:rsidRPr="007322D4">
              <w:rPr>
                <w:i/>
              </w:rPr>
              <w:t>Wijziging</w:t>
            </w:r>
          </w:p>
        </w:tc>
      </w:tr>
      <w:tr w:rsidR="007322D4" w:rsidRPr="007322D4" w14:paraId="7F16DF5D" w14:textId="77777777" w:rsidTr="00D15247">
        <w:tc>
          <w:tcPr>
            <w:tcW w:w="955" w:type="pct"/>
            <w:shd w:val="clear" w:color="auto" w:fill="auto"/>
          </w:tcPr>
          <w:p w14:paraId="78C9145E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551F4598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2BBDC458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2A221B91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79885AF8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14:paraId="6A33B594" w14:textId="77777777" w:rsidTr="00D15247">
        <w:tc>
          <w:tcPr>
            <w:tcW w:w="955" w:type="pct"/>
            <w:shd w:val="clear" w:color="auto" w:fill="auto"/>
          </w:tcPr>
          <w:p w14:paraId="2B83FBFB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01669624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579AA144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6229A4C3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72A2CA31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  <w:tr w:rsidR="007322D4" w:rsidRPr="007322D4" w14:paraId="22BDB94F" w14:textId="77777777" w:rsidTr="00D15247">
        <w:tc>
          <w:tcPr>
            <w:tcW w:w="955" w:type="pct"/>
            <w:shd w:val="clear" w:color="auto" w:fill="auto"/>
          </w:tcPr>
          <w:p w14:paraId="5CC9F1AA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14:paraId="4A48ED1C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14:paraId="6ABD29A7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14:paraId="75F3EDBE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14:paraId="29F47874" w14:textId="77777777" w:rsidR="007322D4" w:rsidRPr="007322D4" w:rsidRDefault="007322D4" w:rsidP="00D15247">
            <w:pPr>
              <w:rPr>
                <w:i/>
                <w:highlight w:val="lightGray"/>
              </w:rPr>
            </w:pPr>
          </w:p>
        </w:tc>
      </w:tr>
    </w:tbl>
    <w:p w14:paraId="637AC3E5" w14:textId="77777777" w:rsidR="007322D4" w:rsidRPr="007322D4" w:rsidRDefault="007322D4" w:rsidP="007322D4">
      <w:pPr>
        <w:rPr>
          <w:rFonts w:cs="Arial"/>
          <w:b/>
          <w:i/>
          <w:sz w:val="28"/>
          <w:szCs w:val="28"/>
        </w:rPr>
      </w:pPr>
    </w:p>
    <w:p w14:paraId="77BA0ADE" w14:textId="77777777" w:rsidR="00E15D68" w:rsidRPr="001955AF" w:rsidRDefault="00E15D68" w:rsidP="007322D4">
      <w:pPr>
        <w:pStyle w:val="Kop1"/>
        <w:numPr>
          <w:ilvl w:val="0"/>
          <w:numId w:val="0"/>
        </w:numPr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ECD8" w14:textId="77777777" w:rsidR="00676FB9" w:rsidRDefault="00676FB9" w:rsidP="00E15D68">
      <w:pPr>
        <w:spacing w:line="240" w:lineRule="auto"/>
      </w:pPr>
      <w:r>
        <w:separator/>
      </w:r>
    </w:p>
  </w:endnote>
  <w:endnote w:type="continuationSeparator" w:id="0">
    <w:p w14:paraId="0AADE6E1" w14:textId="77777777" w:rsidR="00676FB9" w:rsidRDefault="00676FB9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14:paraId="69525788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E8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14:paraId="4BCE8969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1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5EC86" w14:textId="77777777" w:rsidR="00676FB9" w:rsidRDefault="00676FB9" w:rsidP="00E15D68">
      <w:pPr>
        <w:spacing w:line="240" w:lineRule="auto"/>
      </w:pPr>
      <w:r>
        <w:separator/>
      </w:r>
    </w:p>
  </w:footnote>
  <w:footnote w:type="continuationSeparator" w:id="0">
    <w:p w14:paraId="66FC893A" w14:textId="77777777" w:rsidR="00676FB9" w:rsidRDefault="00676FB9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2717E" w14:textId="77777777"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A39AB" w14:textId="77777777"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D3879"/>
    <w:rsid w:val="000E73B9"/>
    <w:rsid w:val="00123D3B"/>
    <w:rsid w:val="00124288"/>
    <w:rsid w:val="001577A1"/>
    <w:rsid w:val="0016557E"/>
    <w:rsid w:val="00171C89"/>
    <w:rsid w:val="00181BA8"/>
    <w:rsid w:val="001955AF"/>
    <w:rsid w:val="001A0BD5"/>
    <w:rsid w:val="001A29EC"/>
    <w:rsid w:val="001A7707"/>
    <w:rsid w:val="001B7BD1"/>
    <w:rsid w:val="001D53DC"/>
    <w:rsid w:val="001D7710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2AC1"/>
    <w:rsid w:val="003C6264"/>
    <w:rsid w:val="003C7459"/>
    <w:rsid w:val="003D2F37"/>
    <w:rsid w:val="00453C89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36CCE"/>
    <w:rsid w:val="0064170A"/>
    <w:rsid w:val="0066776B"/>
    <w:rsid w:val="00676FB9"/>
    <w:rsid w:val="006807FF"/>
    <w:rsid w:val="00690BDC"/>
    <w:rsid w:val="006A635D"/>
    <w:rsid w:val="006B4DEC"/>
    <w:rsid w:val="006F620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36CA"/>
    <w:rsid w:val="00A05E7E"/>
    <w:rsid w:val="00A12C10"/>
    <w:rsid w:val="00A2599C"/>
    <w:rsid w:val="00A758EE"/>
    <w:rsid w:val="00A9387F"/>
    <w:rsid w:val="00AC0095"/>
    <w:rsid w:val="00AD7800"/>
    <w:rsid w:val="00AF4C98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40CE8"/>
    <w:rsid w:val="00CA46B8"/>
    <w:rsid w:val="00CC4E8C"/>
    <w:rsid w:val="00CD5936"/>
    <w:rsid w:val="00D4628A"/>
    <w:rsid w:val="00D54A10"/>
    <w:rsid w:val="00D555DB"/>
    <w:rsid w:val="00D741EB"/>
    <w:rsid w:val="00D956AA"/>
    <w:rsid w:val="00DB03A4"/>
    <w:rsid w:val="00DD7D4F"/>
    <w:rsid w:val="00DE0BDA"/>
    <w:rsid w:val="00DF23F0"/>
    <w:rsid w:val="00E15D68"/>
    <w:rsid w:val="00E31518"/>
    <w:rsid w:val="00E53BBC"/>
    <w:rsid w:val="00E76DA1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F5995"/>
  <w15:docId w15:val="{5297E8CB-C963-4A6C-9868-CAE608DF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ADFA02-8A54-49B0-92C8-9CF4542B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219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Kwaliteitshandboek</vt:lpstr>
    </vt:vector>
  </TitlesOfParts>
  <Company>Summa ICT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00: leerjaar 1, AMO, versie 00</dc:subject>
  <dc:creator>Kelder, Erik</dc:creator>
  <cp:lastModifiedBy>Stef Righart van Gelder</cp:lastModifiedBy>
  <cp:revision>6</cp:revision>
  <dcterms:created xsi:type="dcterms:W3CDTF">2019-09-26T11:27:00Z</dcterms:created>
  <dcterms:modified xsi:type="dcterms:W3CDTF">2019-10-10T13:08:00Z</dcterms:modified>
</cp:coreProperties>
</file>